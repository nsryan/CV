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FF85D" w14:textId="77777777" w:rsidR="008E04CC" w:rsidRPr="008E04CC" w:rsidRDefault="008E04CC" w:rsidP="006B04B2">
      <w:pPr>
        <w:pStyle w:val="Title"/>
        <w:rPr>
          <w:color w:val="000000" w:themeColor="text1"/>
          <w:sz w:val="20"/>
          <w:szCs w:val="28"/>
        </w:rPr>
      </w:pPr>
    </w:p>
    <w:p w14:paraId="2CFCD77E" w14:textId="54936AAB" w:rsidR="00F247DE" w:rsidRPr="00AB0845" w:rsidRDefault="00AB0845" w:rsidP="006B04B2">
      <w:pPr>
        <w:pStyle w:val="Title"/>
        <w:rPr>
          <w:color w:val="000000" w:themeColor="text1"/>
        </w:rPr>
      </w:pPr>
      <w:r w:rsidRPr="00AB0845">
        <w:rPr>
          <w:color w:val="000000" w:themeColor="text1"/>
        </w:rPr>
        <w:t>Nathan Ryan</w:t>
      </w:r>
    </w:p>
    <w:p w14:paraId="10D2A08A" w14:textId="26154F5D" w:rsidR="00EF270B" w:rsidRPr="00AB0845" w:rsidRDefault="00AB0845" w:rsidP="00E5133F">
      <w:pPr>
        <w:rPr>
          <w:color w:val="000000" w:themeColor="text1"/>
        </w:rPr>
      </w:pPr>
      <w:r w:rsidRPr="00AB0845">
        <w:rPr>
          <w:color w:val="000000" w:themeColor="text1"/>
        </w:rPr>
        <w:t>708-567-0002</w:t>
      </w:r>
      <w:r w:rsidR="00EF270B" w:rsidRPr="00AB0845">
        <w:rPr>
          <w:color w:val="000000" w:themeColor="text1"/>
        </w:rPr>
        <w:t xml:space="preserve"> | </w:t>
      </w:r>
      <w:r w:rsidRPr="00AB0845">
        <w:rPr>
          <w:color w:val="000000" w:themeColor="text1"/>
        </w:rPr>
        <w:t>nathanryan.nuc@gmail.com</w:t>
      </w:r>
      <w:r w:rsidR="00EF270B" w:rsidRPr="00AB0845">
        <w:rPr>
          <w:color w:val="000000" w:themeColor="text1"/>
        </w:rPr>
        <w:t xml:space="preserve"> | </w:t>
      </w:r>
      <w:r w:rsidRPr="00AB0845">
        <w:rPr>
          <w:color w:val="000000" w:themeColor="text1"/>
        </w:rPr>
        <w:t>Urbana</w:t>
      </w:r>
      <w:r w:rsidR="007B4308" w:rsidRPr="00AB0845">
        <w:rPr>
          <w:color w:val="000000" w:themeColor="text1"/>
        </w:rPr>
        <w:t>, IL, USA</w:t>
      </w:r>
      <w:r w:rsidR="00EF270B" w:rsidRPr="00AB0845">
        <w:rPr>
          <w:color w:val="000000" w:themeColor="text1"/>
        </w:rPr>
        <w:t xml:space="preserve"> |</w:t>
      </w:r>
      <w:r w:rsidRPr="00AB0845">
        <w:rPr>
          <w:color w:val="000000" w:themeColor="text1"/>
        </w:rPr>
        <w:t>https://nsryan.github.io/</w:t>
      </w:r>
    </w:p>
    <w:p w14:paraId="7B658773" w14:textId="77777777" w:rsidR="00311408" w:rsidRPr="00AB0845" w:rsidRDefault="00311408" w:rsidP="00311408">
      <w:pPr>
        <w:pBdr>
          <w:bottom w:val="single" w:sz="8" w:space="1" w:color="auto"/>
        </w:pBdr>
        <w:spacing w:line="240" w:lineRule="auto"/>
        <w:rPr>
          <w:rFonts w:ascii="Open Sans" w:hAnsi="Open Sans" w:cs="Open Sans"/>
          <w:color w:val="000000" w:themeColor="text1"/>
          <w:sz w:val="8"/>
          <w:szCs w:val="8"/>
        </w:rPr>
      </w:pPr>
    </w:p>
    <w:p w14:paraId="67E574E4" w14:textId="77777777" w:rsidR="008E04CC" w:rsidRDefault="008E04CC" w:rsidP="00E5133F">
      <w:pPr>
        <w:pStyle w:val="Heading1"/>
        <w:rPr>
          <w:b w:val="0"/>
          <w:bCs/>
          <w:color w:val="000000" w:themeColor="text1"/>
        </w:rPr>
      </w:pPr>
    </w:p>
    <w:p w14:paraId="70DC2DD4" w14:textId="567BD69F" w:rsidR="003D26C7" w:rsidRPr="00AB0845" w:rsidRDefault="00AB0845" w:rsidP="00E5133F">
      <w:pPr>
        <w:pStyle w:val="Heading1"/>
        <w:rPr>
          <w:b w:val="0"/>
          <w:bCs/>
          <w:color w:val="000000" w:themeColor="text1"/>
        </w:rPr>
      </w:pPr>
      <w:r w:rsidRPr="00AB0845">
        <w:rPr>
          <w:b w:val="0"/>
          <w:bCs/>
          <w:color w:val="000000" w:themeColor="text1"/>
        </w:rPr>
        <w:t>Dear Hiring Manager,</w:t>
      </w:r>
    </w:p>
    <w:p w14:paraId="60A32D45" w14:textId="77777777" w:rsidR="00AB0845" w:rsidRPr="008E04CC" w:rsidRDefault="00AB0845" w:rsidP="00AB0845">
      <w:pPr>
        <w:rPr>
          <w:color w:val="000000" w:themeColor="text1"/>
          <w:sz w:val="15"/>
          <w:szCs w:val="13"/>
        </w:rPr>
      </w:pPr>
    </w:p>
    <w:p w14:paraId="44F6AAAB" w14:textId="05349678" w:rsidR="00AB0845" w:rsidRPr="00AB0845" w:rsidRDefault="00AB0845" w:rsidP="00AB0845">
      <w:pPr>
        <w:rPr>
          <w:color w:val="000000" w:themeColor="text1"/>
        </w:rPr>
      </w:pPr>
      <w:r w:rsidRPr="00AB0845">
        <w:rPr>
          <w:color w:val="000000" w:themeColor="text1"/>
        </w:rPr>
        <w:t xml:space="preserve">I am writing to express my interest in the Technology-to-Market Advisor role for Nuclear Fission Energy, Fuel Cycle, and Waste Management at ARPA-E. As a nuclear engineer with a strong background in energy policy, </w:t>
      </w:r>
      <w:r w:rsidR="008E04CC">
        <w:rPr>
          <w:color w:val="000000" w:themeColor="text1"/>
        </w:rPr>
        <w:t xml:space="preserve">nuclear fuel cycle </w:t>
      </w:r>
      <w:r w:rsidRPr="00AB0845">
        <w:rPr>
          <w:color w:val="000000" w:themeColor="text1"/>
        </w:rPr>
        <w:t>research, and clean energy advocacy, I am passionate about advancing nuclear technologies</w:t>
      </w:r>
      <w:r w:rsidR="008E04CC">
        <w:rPr>
          <w:color w:val="000000" w:themeColor="text1"/>
        </w:rPr>
        <w:t xml:space="preserve"> across the fuel cycle</w:t>
      </w:r>
      <w:r w:rsidRPr="00AB0845">
        <w:rPr>
          <w:color w:val="000000" w:themeColor="text1"/>
        </w:rPr>
        <w:t xml:space="preserve"> and ensuring their successful commercialization. My work has consistently focused on the intersection of technical excellence, strategic problem-solving, and effective communication to drive meaningful policy change and accelerate the deployment of clean energy solutions.</w:t>
      </w:r>
    </w:p>
    <w:p w14:paraId="45FE3631" w14:textId="77777777" w:rsidR="00AB0845" w:rsidRPr="008E04CC" w:rsidRDefault="00AB0845" w:rsidP="00AB0845">
      <w:pPr>
        <w:rPr>
          <w:color w:val="000000" w:themeColor="text1"/>
          <w:sz w:val="15"/>
          <w:szCs w:val="13"/>
        </w:rPr>
      </w:pPr>
    </w:p>
    <w:p w14:paraId="4471C7FF" w14:textId="42FC588B" w:rsidR="00AB0845" w:rsidRPr="00AB0845" w:rsidRDefault="00AB0845" w:rsidP="00AB0845">
      <w:pPr>
        <w:rPr>
          <w:color w:val="000000" w:themeColor="text1"/>
        </w:rPr>
      </w:pPr>
      <w:r w:rsidRPr="00AB0845">
        <w:rPr>
          <w:color w:val="000000" w:themeColor="text1"/>
        </w:rPr>
        <w:t xml:space="preserve">Through my research at the University of Illinois and my work with industry stakeholders, I have </w:t>
      </w:r>
      <w:r w:rsidR="008E04CC">
        <w:rPr>
          <w:color w:val="000000" w:themeColor="text1"/>
        </w:rPr>
        <w:t>worked on various</w:t>
      </w:r>
      <w:r w:rsidRPr="00AB0845">
        <w:rPr>
          <w:color w:val="000000" w:themeColor="text1"/>
        </w:rPr>
        <w:t xml:space="preserve"> advanced reactors, fuel cycles, and </w:t>
      </w:r>
      <w:r w:rsidR="008E04CC">
        <w:rPr>
          <w:color w:val="000000" w:themeColor="text1"/>
        </w:rPr>
        <w:t>behind the meter applications</w:t>
      </w:r>
      <w:r w:rsidRPr="00AB0845">
        <w:rPr>
          <w:color w:val="000000" w:themeColor="text1"/>
        </w:rPr>
        <w:t xml:space="preserve">. </w:t>
      </w:r>
      <w:r w:rsidR="008E04CC">
        <w:rPr>
          <w:color w:val="000000" w:themeColor="text1"/>
        </w:rPr>
        <w:t>Several years ago, I drove various modeling efforts in support of the Illinois Hydrogen Hub application</w:t>
      </w:r>
      <w:r w:rsidRPr="00AB0845">
        <w:rPr>
          <w:color w:val="000000" w:themeColor="text1"/>
        </w:rPr>
        <w:t>. Additionally, my role as a graduate intern at Oak Ridge National Laboratory allowed me to integrate advanced reactor designs into nuclear fuel cycle models, contributing to the future of non-equilibrium reactor simulations.</w:t>
      </w:r>
    </w:p>
    <w:p w14:paraId="5C126571" w14:textId="77777777" w:rsidR="00AB0845" w:rsidRPr="008E04CC" w:rsidRDefault="00AB0845" w:rsidP="00AB0845">
      <w:pPr>
        <w:rPr>
          <w:color w:val="000000" w:themeColor="text1"/>
          <w:sz w:val="15"/>
          <w:szCs w:val="13"/>
        </w:rPr>
      </w:pPr>
    </w:p>
    <w:p w14:paraId="48CA77CB" w14:textId="2987BA28" w:rsidR="00AB0845" w:rsidRPr="00AB0845" w:rsidRDefault="00AB0845" w:rsidP="00AB0845">
      <w:pPr>
        <w:rPr>
          <w:color w:val="000000" w:themeColor="text1"/>
        </w:rPr>
      </w:pPr>
      <w:r w:rsidRPr="00AB0845">
        <w:rPr>
          <w:color w:val="000000" w:themeColor="text1"/>
        </w:rPr>
        <w:t>Beyond research, I have demonstrated leadership in organizing and fundraising for l</w:t>
      </w:r>
      <w:r w:rsidR="008E04CC">
        <w:rPr>
          <w:color w:val="000000" w:themeColor="text1"/>
        </w:rPr>
        <w:t>arge</w:t>
      </w:r>
      <w:r w:rsidRPr="00AB0845">
        <w:rPr>
          <w:color w:val="000000" w:themeColor="text1"/>
        </w:rPr>
        <w:t>-scale events, exceeding our</w:t>
      </w:r>
      <w:r w:rsidR="008E04CC">
        <w:rPr>
          <w:color w:val="000000" w:themeColor="text1"/>
        </w:rPr>
        <w:t xml:space="preserve"> fundraising</w:t>
      </w:r>
      <w:r w:rsidRPr="00AB0845">
        <w:rPr>
          <w:color w:val="000000" w:themeColor="text1"/>
        </w:rPr>
        <w:t xml:space="preserve"> goals and doubling attendance in the following year. I have also played a key role in policy advocacy, from leading successful campaigns for Illinois clean energy legislation to representing nuclear science priorities in national forums as part of the Nuclear Engineering Student Delegation.</w:t>
      </w:r>
    </w:p>
    <w:p w14:paraId="1A627520" w14:textId="77777777" w:rsidR="00AB0845" w:rsidRPr="008E04CC" w:rsidRDefault="00AB0845" w:rsidP="00AB0845">
      <w:pPr>
        <w:rPr>
          <w:color w:val="000000" w:themeColor="text1"/>
          <w:sz w:val="15"/>
          <w:szCs w:val="13"/>
        </w:rPr>
      </w:pPr>
    </w:p>
    <w:p w14:paraId="4E33FFF3" w14:textId="77777777" w:rsidR="00AB0845" w:rsidRPr="00AB0845" w:rsidRDefault="00AB0845" w:rsidP="00AB0845">
      <w:pPr>
        <w:rPr>
          <w:color w:val="000000" w:themeColor="text1"/>
        </w:rPr>
      </w:pPr>
      <w:r w:rsidRPr="00AB0845">
        <w:rPr>
          <w:color w:val="000000" w:themeColor="text1"/>
        </w:rPr>
        <w:t>What excites me most about this opportunity is the chance to leverage my technical expertise and policy experience to help guide ARPA-E-funded projects toward successful commercialization. I am driven by the need for science-based, economically sound solutions to overcome barriers in clean energy deployment. By building strong partnerships and facilitating cross-industry collaboration, I am confident I can help move advanced nuclear technologies from the laboratory to the marketplace.</w:t>
      </w:r>
    </w:p>
    <w:p w14:paraId="3BEEF760" w14:textId="77777777" w:rsidR="00AB0845" w:rsidRPr="008E04CC" w:rsidRDefault="00AB0845" w:rsidP="00AB0845">
      <w:pPr>
        <w:rPr>
          <w:color w:val="000000" w:themeColor="text1"/>
          <w:sz w:val="15"/>
          <w:szCs w:val="13"/>
        </w:rPr>
      </w:pPr>
    </w:p>
    <w:p w14:paraId="5994FF81" w14:textId="77777777" w:rsidR="00AB0845" w:rsidRPr="00AB0845" w:rsidRDefault="00AB0845" w:rsidP="00AB0845">
      <w:pPr>
        <w:rPr>
          <w:color w:val="000000" w:themeColor="text1"/>
        </w:rPr>
      </w:pPr>
      <w:r w:rsidRPr="00AB0845">
        <w:rPr>
          <w:color w:val="000000" w:themeColor="text1"/>
        </w:rPr>
        <w:t>I am eager to contribute to ARPA-E’s mission and look forward to the opportunity to discuss how my skills and experiences align with your team’s needs.</w:t>
      </w:r>
    </w:p>
    <w:p w14:paraId="6E154B57" w14:textId="202207D6" w:rsidR="003D26C7" w:rsidRPr="00AB0845" w:rsidRDefault="003D26C7" w:rsidP="006B04B2">
      <w:pPr>
        <w:rPr>
          <w:color w:val="000000" w:themeColor="text1"/>
        </w:rPr>
      </w:pPr>
    </w:p>
    <w:p w14:paraId="41F83660" w14:textId="77777777" w:rsidR="003D26C7" w:rsidRPr="00AB0845" w:rsidRDefault="003D26C7" w:rsidP="003050ED">
      <w:pPr>
        <w:rPr>
          <w:color w:val="000000" w:themeColor="text1"/>
        </w:rPr>
      </w:pPr>
      <w:r w:rsidRPr="00AB0845">
        <w:rPr>
          <w:color w:val="000000" w:themeColor="text1"/>
        </w:rPr>
        <w:t xml:space="preserve">Best </w:t>
      </w:r>
      <w:r w:rsidR="003050ED" w:rsidRPr="00AB0845">
        <w:rPr>
          <w:color w:val="000000" w:themeColor="text1"/>
        </w:rPr>
        <w:t>r</w:t>
      </w:r>
      <w:r w:rsidRPr="00AB0845">
        <w:rPr>
          <w:color w:val="000000" w:themeColor="text1"/>
        </w:rPr>
        <w:t>egards,</w:t>
      </w:r>
    </w:p>
    <w:p w14:paraId="1276B7A8" w14:textId="583E6CC0" w:rsidR="00B8250D" w:rsidRPr="00AB0845" w:rsidRDefault="00AB0845" w:rsidP="003050ED">
      <w:pPr>
        <w:rPr>
          <w:color w:val="000000" w:themeColor="text1"/>
        </w:rPr>
      </w:pPr>
      <w:r w:rsidRPr="00AB0845">
        <w:rPr>
          <w:color w:val="000000" w:themeColor="text1"/>
        </w:rPr>
        <w:t>Nathan Ryan</w:t>
      </w:r>
    </w:p>
    <w:sectPr w:rsidR="00B8250D" w:rsidRPr="00AB0845" w:rsidSect="00E5133F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CC71BF" w14:textId="77777777" w:rsidR="0079366E" w:rsidRDefault="0079366E" w:rsidP="00EF270B">
      <w:pPr>
        <w:spacing w:line="240" w:lineRule="auto"/>
      </w:pPr>
      <w:r>
        <w:separator/>
      </w:r>
    </w:p>
  </w:endnote>
  <w:endnote w:type="continuationSeparator" w:id="0">
    <w:p w14:paraId="791DC0AA" w14:textId="77777777" w:rsidR="0079366E" w:rsidRDefault="0079366E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ibre Baskerville">
    <w:panose1 w:val="02000000000000000000"/>
    <w:charset w:val="00"/>
    <w:family w:val="auto"/>
    <w:pitch w:val="variable"/>
    <w:sig w:usb0="A00000BF" w:usb1="50000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E3321" w14:textId="77777777" w:rsidR="0079366E" w:rsidRDefault="0079366E" w:rsidP="00EF270B">
      <w:pPr>
        <w:spacing w:line="240" w:lineRule="auto"/>
      </w:pPr>
      <w:r>
        <w:separator/>
      </w:r>
    </w:p>
  </w:footnote>
  <w:footnote w:type="continuationSeparator" w:id="0">
    <w:p w14:paraId="51C1E88F" w14:textId="77777777" w:rsidR="0079366E" w:rsidRDefault="0079366E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055009549">
    <w:abstractNumId w:val="0"/>
  </w:num>
  <w:num w:numId="2" w16cid:durableId="873925989">
    <w:abstractNumId w:val="3"/>
  </w:num>
  <w:num w:numId="3" w16cid:durableId="1145048583">
    <w:abstractNumId w:val="1"/>
  </w:num>
  <w:num w:numId="4" w16cid:durableId="428891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45"/>
    <w:rsid w:val="00036F36"/>
    <w:rsid w:val="00224CF9"/>
    <w:rsid w:val="00257458"/>
    <w:rsid w:val="00257731"/>
    <w:rsid w:val="003050ED"/>
    <w:rsid w:val="00311408"/>
    <w:rsid w:val="00336B0F"/>
    <w:rsid w:val="00353109"/>
    <w:rsid w:val="003B7AE8"/>
    <w:rsid w:val="003D26C7"/>
    <w:rsid w:val="004306FB"/>
    <w:rsid w:val="00463114"/>
    <w:rsid w:val="0048632A"/>
    <w:rsid w:val="005111D0"/>
    <w:rsid w:val="005718FB"/>
    <w:rsid w:val="00663949"/>
    <w:rsid w:val="006B04B2"/>
    <w:rsid w:val="006C0F34"/>
    <w:rsid w:val="006E7E6D"/>
    <w:rsid w:val="0079366E"/>
    <w:rsid w:val="007B0EEC"/>
    <w:rsid w:val="007B4308"/>
    <w:rsid w:val="007D6B67"/>
    <w:rsid w:val="007F4E96"/>
    <w:rsid w:val="008C57C3"/>
    <w:rsid w:val="008E04CC"/>
    <w:rsid w:val="009B28A1"/>
    <w:rsid w:val="00A03370"/>
    <w:rsid w:val="00AB0845"/>
    <w:rsid w:val="00AF2A9F"/>
    <w:rsid w:val="00B0165F"/>
    <w:rsid w:val="00B536F3"/>
    <w:rsid w:val="00B80FFE"/>
    <w:rsid w:val="00B8250D"/>
    <w:rsid w:val="00B84486"/>
    <w:rsid w:val="00BE1752"/>
    <w:rsid w:val="00C4642B"/>
    <w:rsid w:val="00D30150"/>
    <w:rsid w:val="00D31730"/>
    <w:rsid w:val="00D835C6"/>
    <w:rsid w:val="00D920AB"/>
    <w:rsid w:val="00DD53B4"/>
    <w:rsid w:val="00E17A6C"/>
    <w:rsid w:val="00E3298B"/>
    <w:rsid w:val="00E5133F"/>
    <w:rsid w:val="00E724A0"/>
    <w:rsid w:val="00EB3F0C"/>
    <w:rsid w:val="00EF270B"/>
    <w:rsid w:val="00F247DE"/>
    <w:rsid w:val="00FB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A71A"/>
  <w15:chartTrackingRefBased/>
  <w15:docId w15:val="{E0F1BF63-D196-384A-BAC8-8A519D4D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4B2"/>
    <w:pPr>
      <w:spacing w:after="0"/>
      <w:jc w:val="both"/>
    </w:pPr>
    <w:rPr>
      <w:color w:val="747474" w:themeColor="background2" w:themeShade="80"/>
      <w:position w:val="8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0ED"/>
    <w:pPr>
      <w:outlineLvl w:val="0"/>
    </w:pPr>
    <w:rPr>
      <w:rFonts w:cs="Open Sans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E5133F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33F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050ED"/>
    <w:rPr>
      <w:rFonts w:cs="Open Sans"/>
      <w:b/>
      <w:color w:val="747474" w:themeColor="background2" w:themeShade="80"/>
      <w:position w:val="8"/>
      <w:sz w:val="24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9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sryan/Library/Containers/com.microsoft.Word/Data/Library/Application%20Support/Microsoft/Office/16.0/DTS/Search/%7b346507F8-2712-1C4C-B145-01ABAF98B461%7dtf89742812_win32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4">
      <a:majorFont>
        <a:latin typeface="Libre Baskerville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334ADCA-0391-45BE-A0B8-AA9AA901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simple manager cover letter.dotx</Template>
  <TotalTime>11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Ryan, Nathan</cp:lastModifiedBy>
  <cp:revision>1</cp:revision>
  <dcterms:created xsi:type="dcterms:W3CDTF">2024-12-19T22:24:00Z</dcterms:created>
  <dcterms:modified xsi:type="dcterms:W3CDTF">2024-12-20T16:46:00Z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